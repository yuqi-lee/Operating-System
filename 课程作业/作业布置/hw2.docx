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F237D" w14:textId="77777777" w:rsidR="00CC4C34" w:rsidRPr="00242B6E" w:rsidRDefault="006B22F8" w:rsidP="00CC4C34">
      <w:pPr>
        <w:pStyle w:val="af5"/>
        <w:spacing w:before="0" w:line="0" w:lineRule="atLeast"/>
        <w:jc w:val="center"/>
        <w:rPr>
          <w:color w:val="000000"/>
          <w:sz w:val="28"/>
          <w:szCs w:val="28"/>
        </w:rPr>
      </w:pPr>
      <w:r w:rsidRPr="00242B6E">
        <w:rPr>
          <w:rFonts w:hint="eastAsia"/>
          <w:color w:val="000000"/>
          <w:sz w:val="28"/>
          <w:szCs w:val="28"/>
        </w:rPr>
        <w:t>操作系统作业</w:t>
      </w:r>
      <w:r w:rsidR="00C62FFE">
        <w:rPr>
          <w:color w:val="000000"/>
          <w:sz w:val="28"/>
          <w:szCs w:val="28"/>
        </w:rPr>
        <w:t>2</w:t>
      </w:r>
    </w:p>
    <w:p w14:paraId="5FA163A0" w14:textId="77777777" w:rsidR="005802D4" w:rsidRPr="00242B6E" w:rsidRDefault="005802D4" w:rsidP="005A72F3">
      <w:pPr>
        <w:pStyle w:val="a3"/>
        <w:ind w:firstLine="572"/>
        <w:rPr>
          <w:sz w:val="28"/>
          <w:szCs w:val="28"/>
        </w:rPr>
      </w:pPr>
    </w:p>
    <w:p w14:paraId="4D77DC92" w14:textId="77777777" w:rsidR="005802D4" w:rsidRPr="00242B6E" w:rsidRDefault="005802D4" w:rsidP="005802D4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sz w:val="28"/>
          <w:szCs w:val="28"/>
        </w:rPr>
        <w:t>Including the initial parent process, how many processes are created by the program shown in Figure 1?</w:t>
      </w:r>
    </w:p>
    <w:p w14:paraId="0A55B904" w14:textId="77777777" w:rsidR="00281AD3" w:rsidRPr="00242B6E" w:rsidRDefault="005802D4" w:rsidP="00242B6E">
      <w:pPr>
        <w:pStyle w:val="a3"/>
        <w:ind w:firstLineChars="0" w:firstLine="0"/>
        <w:rPr>
          <w:sz w:val="28"/>
          <w:szCs w:val="28"/>
        </w:rPr>
      </w:pPr>
      <w:r w:rsidRPr="00242B6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BE03BC" wp14:editId="5DA21F75">
            <wp:simplePos x="0" y="0"/>
            <wp:positionH relativeFrom="column">
              <wp:posOffset>897255</wp:posOffset>
            </wp:positionH>
            <wp:positionV relativeFrom="paragraph">
              <wp:posOffset>340995</wp:posOffset>
            </wp:positionV>
            <wp:extent cx="4036060" cy="31908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7781E" w14:textId="77777777" w:rsidR="00281AD3" w:rsidRPr="00242B6E" w:rsidRDefault="005802D4" w:rsidP="00281AD3">
      <w:pPr>
        <w:pStyle w:val="a3"/>
        <w:ind w:firstLineChars="0" w:firstLine="0"/>
        <w:jc w:val="center"/>
        <w:rPr>
          <w:sz w:val="28"/>
          <w:szCs w:val="28"/>
        </w:rPr>
      </w:pPr>
      <w:r w:rsidRPr="00242B6E">
        <w:rPr>
          <w:sz w:val="28"/>
          <w:szCs w:val="28"/>
        </w:rPr>
        <w:t>F</w:t>
      </w:r>
      <w:r w:rsidRPr="00242B6E">
        <w:rPr>
          <w:rFonts w:hint="eastAsia"/>
          <w:sz w:val="28"/>
          <w:szCs w:val="28"/>
        </w:rPr>
        <w:t xml:space="preserve">igure </w:t>
      </w:r>
      <w:r w:rsidRPr="00242B6E">
        <w:rPr>
          <w:sz w:val="28"/>
          <w:szCs w:val="28"/>
        </w:rPr>
        <w:t>1</w:t>
      </w:r>
      <w:r w:rsidR="006B0DCC" w:rsidRPr="00242B6E">
        <w:rPr>
          <w:sz w:val="28"/>
          <w:szCs w:val="28"/>
        </w:rPr>
        <w:t xml:space="preserve">: </w:t>
      </w:r>
      <w:r w:rsidR="00641B72">
        <w:rPr>
          <w:sz w:val="28"/>
          <w:szCs w:val="28"/>
        </w:rPr>
        <w:t xml:space="preserve">Program for Question </w:t>
      </w:r>
      <w:r w:rsidR="00B5795B">
        <w:rPr>
          <w:sz w:val="28"/>
          <w:szCs w:val="28"/>
        </w:rPr>
        <w:t>1</w:t>
      </w:r>
      <w:r w:rsidR="00F93107">
        <w:rPr>
          <w:sz w:val="28"/>
          <w:szCs w:val="28"/>
        </w:rPr>
        <w:t>.</w:t>
      </w:r>
    </w:p>
    <w:p w14:paraId="54B7CA13" w14:textId="77777777" w:rsidR="00281AD3" w:rsidRPr="00242B6E" w:rsidRDefault="00281AD3" w:rsidP="0032385A">
      <w:pPr>
        <w:pStyle w:val="a3"/>
        <w:ind w:firstLineChars="0" w:firstLine="0"/>
        <w:jc w:val="center"/>
        <w:rPr>
          <w:sz w:val="28"/>
          <w:szCs w:val="28"/>
        </w:rPr>
      </w:pPr>
    </w:p>
    <w:p w14:paraId="29D01711" w14:textId="77777777" w:rsidR="00E218FE" w:rsidRDefault="00E218FE" w:rsidP="00E21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答：共创建</w:t>
      </w:r>
      <w:r>
        <w:rPr>
          <w:rFonts w:hint="eastAsia"/>
          <w:sz w:val="28"/>
          <w:szCs w:val="28"/>
        </w:rPr>
        <w:t xml:space="preserve">4+3+2+1 = 10 </w:t>
      </w:r>
      <w:r>
        <w:rPr>
          <w:rFonts w:hint="eastAsia"/>
          <w:sz w:val="28"/>
          <w:szCs w:val="28"/>
        </w:rPr>
        <w:t>个子进程</w:t>
      </w:r>
    </w:p>
    <w:p w14:paraId="2F11AAB0" w14:textId="77777777" w:rsidR="00281AD3" w:rsidRPr="00242B6E" w:rsidRDefault="00281AD3" w:rsidP="00242B6E">
      <w:pPr>
        <w:pStyle w:val="a3"/>
        <w:ind w:firstLineChars="0" w:firstLine="0"/>
        <w:rPr>
          <w:sz w:val="28"/>
          <w:szCs w:val="28"/>
        </w:rPr>
      </w:pPr>
    </w:p>
    <w:p w14:paraId="53CDEEAA" w14:textId="77777777" w:rsidR="00417559" w:rsidRPr="00242B6E" w:rsidRDefault="00885C52" w:rsidP="00417559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F9DB561" wp14:editId="504416F7">
            <wp:simplePos x="0" y="0"/>
            <wp:positionH relativeFrom="margin">
              <wp:posOffset>506730</wp:posOffset>
            </wp:positionH>
            <wp:positionV relativeFrom="paragraph">
              <wp:posOffset>829310</wp:posOffset>
            </wp:positionV>
            <wp:extent cx="4743450" cy="47434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559" w:rsidRPr="00242B6E">
        <w:rPr>
          <w:rFonts w:ascii="Palatino-Roman" w:hAnsi="Palatino-Roman" w:cs="Palatino-Roman"/>
          <w:sz w:val="28"/>
          <w:szCs w:val="28"/>
        </w:rPr>
        <w:t xml:space="preserve">Explain the circumstances under which the line of code marked </w:t>
      </w:r>
      <w:proofErr w:type="spellStart"/>
      <w:r w:rsidR="00417559" w:rsidRPr="00242B6E">
        <w:rPr>
          <w:rFonts w:ascii="CMTT10" w:hAnsi="CMTT10" w:cs="CMTT10"/>
          <w:sz w:val="28"/>
          <w:szCs w:val="28"/>
        </w:rPr>
        <w:t>printf</w:t>
      </w:r>
      <w:proofErr w:type="spellEnd"/>
      <w:r w:rsidR="00417559" w:rsidRPr="00242B6E">
        <w:rPr>
          <w:rFonts w:ascii="CMTT10" w:hAnsi="CMTT10" w:cs="CMTT10"/>
          <w:sz w:val="28"/>
          <w:szCs w:val="28"/>
        </w:rPr>
        <w:t xml:space="preserve"> (‘‘LINE J’’) </w:t>
      </w:r>
      <w:r w:rsidR="00417559" w:rsidRPr="00242B6E">
        <w:rPr>
          <w:rFonts w:ascii="Palatino-Roman" w:hAnsi="Palatino-Roman" w:cs="Palatino-Roman"/>
          <w:sz w:val="28"/>
          <w:szCs w:val="28"/>
        </w:rPr>
        <w:t>in Figure 2 will be reached.</w:t>
      </w:r>
    </w:p>
    <w:p w14:paraId="1E49C999" w14:textId="77777777" w:rsidR="00C76065" w:rsidRPr="00242B6E" w:rsidRDefault="00C76065" w:rsidP="00C76065">
      <w:pPr>
        <w:pStyle w:val="a3"/>
        <w:ind w:firstLineChars="0" w:firstLine="0"/>
        <w:rPr>
          <w:sz w:val="28"/>
          <w:szCs w:val="28"/>
        </w:rPr>
      </w:pPr>
    </w:p>
    <w:p w14:paraId="0FC7C442" w14:textId="77777777" w:rsidR="00C76065" w:rsidRPr="00242B6E" w:rsidRDefault="00370B5B" w:rsidP="00370B5B">
      <w:pPr>
        <w:pStyle w:val="a3"/>
        <w:ind w:firstLineChars="0" w:firstLine="0"/>
        <w:jc w:val="center"/>
        <w:rPr>
          <w:sz w:val="28"/>
          <w:szCs w:val="28"/>
        </w:rPr>
      </w:pPr>
      <w:r w:rsidRPr="00242B6E">
        <w:rPr>
          <w:rFonts w:hint="eastAsia"/>
          <w:sz w:val="28"/>
          <w:szCs w:val="28"/>
        </w:rPr>
        <w:t xml:space="preserve">Figure 2: </w:t>
      </w:r>
      <w:r w:rsidR="00D83F7D">
        <w:rPr>
          <w:sz w:val="28"/>
          <w:szCs w:val="28"/>
        </w:rPr>
        <w:t>Program for Question</w:t>
      </w:r>
      <w:r w:rsidR="00B5795B">
        <w:rPr>
          <w:sz w:val="28"/>
          <w:szCs w:val="28"/>
        </w:rPr>
        <w:t xml:space="preserve"> 2</w:t>
      </w:r>
      <w:r w:rsidR="00F93107">
        <w:rPr>
          <w:sz w:val="28"/>
          <w:szCs w:val="28"/>
        </w:rPr>
        <w:t>.</w:t>
      </w:r>
    </w:p>
    <w:p w14:paraId="7DC0CB00" w14:textId="77777777" w:rsidR="00C76065" w:rsidRDefault="00203B7B" w:rsidP="00C76065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答：若程序执行至</w:t>
      </w:r>
      <w:proofErr w:type="spell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>（“</w:t>
      </w:r>
      <w:r>
        <w:rPr>
          <w:sz w:val="28"/>
          <w:szCs w:val="28"/>
        </w:rPr>
        <w:t xml:space="preserve">LINE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J”</w:t>
      </w:r>
      <w:r>
        <w:rPr>
          <w:rFonts w:hint="eastAsia"/>
          <w:sz w:val="28"/>
          <w:szCs w:val="28"/>
        </w:rPr>
        <w:t>），则说明：</w:t>
      </w:r>
    </w:p>
    <w:p w14:paraId="6838B396" w14:textId="77777777" w:rsidR="00203B7B" w:rsidRDefault="00203B7B" w:rsidP="00203B7B">
      <w:pPr>
        <w:pStyle w:val="a3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父进程成功创建子进程</w:t>
      </w:r>
    </w:p>
    <w:p w14:paraId="624E739B" w14:textId="77777777" w:rsidR="00203B7B" w:rsidRPr="00242B6E" w:rsidRDefault="00203B7B" w:rsidP="00203B7B">
      <w:pPr>
        <w:pStyle w:val="a3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子进程执行</w:t>
      </w:r>
      <w:r>
        <w:rPr>
          <w:rFonts w:hint="eastAsia"/>
          <w:sz w:val="28"/>
          <w:szCs w:val="28"/>
        </w:rPr>
        <w:t>ls</w:t>
      </w:r>
      <w:r>
        <w:rPr>
          <w:rFonts w:hint="eastAsia"/>
          <w:sz w:val="28"/>
          <w:szCs w:val="28"/>
        </w:rPr>
        <w:t>程序时出错</w:t>
      </w:r>
    </w:p>
    <w:p w14:paraId="76B5F3A5" w14:textId="77777777" w:rsidR="0084411D" w:rsidRPr="00242B6E" w:rsidRDefault="0084411D" w:rsidP="00C76065">
      <w:pPr>
        <w:pStyle w:val="a3"/>
        <w:ind w:firstLineChars="0" w:firstLine="0"/>
        <w:rPr>
          <w:sz w:val="28"/>
          <w:szCs w:val="28"/>
        </w:rPr>
      </w:pPr>
    </w:p>
    <w:p w14:paraId="3D510830" w14:textId="77777777" w:rsidR="00C76065" w:rsidRPr="00242B6E" w:rsidRDefault="00281AD3" w:rsidP="00242B6E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sz w:val="28"/>
          <w:szCs w:val="28"/>
        </w:rPr>
        <w:lastRenderedPageBreak/>
        <w:t xml:space="preserve">Using the program in Figure 3, identify the values of </w:t>
      </w:r>
      <w:proofErr w:type="spellStart"/>
      <w:r w:rsidRPr="00242B6E">
        <w:rPr>
          <w:rFonts w:ascii="CMTT10" w:hAnsi="CMTT10" w:cs="CMTT10"/>
          <w:sz w:val="28"/>
          <w:szCs w:val="28"/>
        </w:rPr>
        <w:t>pid</w:t>
      </w:r>
      <w:proofErr w:type="spellEnd"/>
      <w:r w:rsidRPr="00242B6E">
        <w:rPr>
          <w:rFonts w:ascii="CMTT10" w:hAnsi="CMTT10" w:cs="CMTT10"/>
          <w:sz w:val="28"/>
          <w:szCs w:val="28"/>
        </w:rPr>
        <w:t xml:space="preserve"> </w:t>
      </w:r>
      <w:r w:rsidRPr="00242B6E">
        <w:rPr>
          <w:rFonts w:ascii="Palatino-Roman" w:hAnsi="Palatino-Roman" w:cs="Palatino-Roman"/>
          <w:sz w:val="28"/>
          <w:szCs w:val="28"/>
        </w:rPr>
        <w:t xml:space="preserve">at lines </w:t>
      </w:r>
      <w:r w:rsidRPr="00242B6E">
        <w:rPr>
          <w:rFonts w:ascii="CMTT10" w:hAnsi="CMTT10" w:cs="CMTT10"/>
          <w:sz w:val="28"/>
          <w:szCs w:val="28"/>
        </w:rPr>
        <w:t>A</w:t>
      </w:r>
      <w:r w:rsidRPr="00242B6E">
        <w:rPr>
          <w:rFonts w:ascii="Palatino-Roman" w:hAnsi="Palatino-Roman" w:cs="Palatino-Roman"/>
          <w:sz w:val="28"/>
          <w:szCs w:val="28"/>
        </w:rPr>
        <w:t xml:space="preserve">, </w:t>
      </w:r>
      <w:r w:rsidRPr="00242B6E">
        <w:rPr>
          <w:rFonts w:ascii="CMTT10" w:hAnsi="CMTT10" w:cs="CMTT10"/>
          <w:sz w:val="28"/>
          <w:szCs w:val="28"/>
        </w:rPr>
        <w:t>B</w:t>
      </w:r>
      <w:r w:rsidRPr="00242B6E">
        <w:rPr>
          <w:rFonts w:ascii="Palatino-Roman" w:hAnsi="Palatino-Roman" w:cs="Palatino-Roman"/>
          <w:sz w:val="28"/>
          <w:szCs w:val="28"/>
        </w:rPr>
        <w:t xml:space="preserve">, </w:t>
      </w:r>
      <w:r w:rsidRPr="00242B6E">
        <w:rPr>
          <w:rFonts w:ascii="CMTT10" w:hAnsi="CMTT10" w:cs="CMTT10"/>
          <w:sz w:val="28"/>
          <w:szCs w:val="28"/>
        </w:rPr>
        <w:t>C</w:t>
      </w:r>
      <w:r w:rsidRPr="00242B6E">
        <w:rPr>
          <w:rFonts w:ascii="Palatino-Roman" w:hAnsi="Palatino-Roman" w:cs="Palatino-Roman"/>
          <w:sz w:val="28"/>
          <w:szCs w:val="28"/>
        </w:rPr>
        <w:t xml:space="preserve">, and </w:t>
      </w:r>
      <w:r w:rsidRPr="00242B6E">
        <w:rPr>
          <w:rFonts w:ascii="CMTT10" w:hAnsi="CMTT10" w:cs="CMTT10"/>
          <w:sz w:val="28"/>
          <w:szCs w:val="28"/>
        </w:rPr>
        <w:t>D</w:t>
      </w:r>
      <w:r w:rsidRPr="00242B6E">
        <w:rPr>
          <w:rFonts w:ascii="Palatino-Roman" w:hAnsi="Palatino-Roman" w:cs="Palatino-Roman"/>
          <w:sz w:val="28"/>
          <w:szCs w:val="28"/>
        </w:rPr>
        <w:t xml:space="preserve">. (Assume that the actual </w:t>
      </w:r>
      <w:proofErr w:type="spellStart"/>
      <w:r w:rsidRPr="00242B6E">
        <w:rPr>
          <w:rFonts w:ascii="Palatino-Roman" w:hAnsi="Palatino-Roman" w:cs="Palatino-Roman"/>
          <w:sz w:val="28"/>
          <w:szCs w:val="28"/>
        </w:rPr>
        <w:t>pids</w:t>
      </w:r>
      <w:proofErr w:type="spellEnd"/>
      <w:r w:rsidRPr="00242B6E">
        <w:rPr>
          <w:rFonts w:ascii="Palatino-Roman" w:hAnsi="Palatino-Roman" w:cs="Palatino-Roman"/>
          <w:sz w:val="28"/>
          <w:szCs w:val="28"/>
        </w:rPr>
        <w:t xml:space="preserve"> of the parent and child are 2600 and 2603, respectively.)</w:t>
      </w:r>
    </w:p>
    <w:p w14:paraId="68B3EE08" w14:textId="77777777" w:rsidR="00A62EF3" w:rsidRPr="00242B6E" w:rsidRDefault="00A62EF3" w:rsidP="00A62EF3">
      <w:pPr>
        <w:pStyle w:val="Textof0"/>
        <w:tabs>
          <w:tab w:val="clear" w:pos="424"/>
        </w:tabs>
        <w:ind w:left="257" w:hangingChars="90" w:hanging="257"/>
        <w:rPr>
          <w:sz w:val="28"/>
          <w:szCs w:val="28"/>
        </w:rPr>
      </w:pPr>
    </w:p>
    <w:p w14:paraId="59BF8584" w14:textId="77777777" w:rsidR="00281AD3" w:rsidRPr="00242B6E" w:rsidRDefault="00242B6E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  <w:r w:rsidRPr="00242B6E">
        <w:rPr>
          <w:rFonts w:ascii="Palatino-Roman" w:hAnsi="Palatino-Roman" w:cs="Palatino-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31DB91" wp14:editId="16C141B7">
            <wp:simplePos x="0" y="0"/>
            <wp:positionH relativeFrom="margin">
              <wp:posOffset>697230</wp:posOffset>
            </wp:positionH>
            <wp:positionV relativeFrom="paragraph">
              <wp:posOffset>167005</wp:posOffset>
            </wp:positionV>
            <wp:extent cx="4351655" cy="50196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20647" w14:textId="77777777" w:rsidR="00281AD3" w:rsidRPr="00242B6E" w:rsidRDefault="00281AD3" w:rsidP="00281AD3">
      <w:pPr>
        <w:pStyle w:val="Textof0"/>
        <w:tabs>
          <w:tab w:val="clear" w:pos="424"/>
        </w:tabs>
        <w:ind w:left="0" w:firstLineChars="0" w:firstLine="0"/>
        <w:rPr>
          <w:sz w:val="28"/>
          <w:szCs w:val="28"/>
        </w:rPr>
      </w:pPr>
    </w:p>
    <w:p w14:paraId="686785CB" w14:textId="77777777" w:rsidR="00E76C83" w:rsidRPr="00242B6E" w:rsidRDefault="00281AD3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  <w:r w:rsidRPr="00242B6E">
        <w:rPr>
          <w:sz w:val="28"/>
          <w:szCs w:val="28"/>
        </w:rPr>
        <w:t xml:space="preserve">Figure 3: </w:t>
      </w:r>
      <w:r w:rsidR="0084411D">
        <w:rPr>
          <w:sz w:val="28"/>
          <w:szCs w:val="28"/>
        </w:rPr>
        <w:t>Program for Q</w:t>
      </w:r>
      <w:r w:rsidR="00937CF3">
        <w:rPr>
          <w:sz w:val="28"/>
          <w:szCs w:val="28"/>
        </w:rPr>
        <w:t xml:space="preserve">uestion </w:t>
      </w:r>
      <w:r w:rsidR="00B5795B">
        <w:rPr>
          <w:sz w:val="28"/>
          <w:szCs w:val="28"/>
        </w:rPr>
        <w:t>3</w:t>
      </w:r>
      <w:r w:rsidR="00F93107">
        <w:rPr>
          <w:sz w:val="28"/>
          <w:szCs w:val="28"/>
        </w:rPr>
        <w:t>.</w:t>
      </w:r>
    </w:p>
    <w:p w14:paraId="668498D5" w14:textId="77777777" w:rsidR="00A62EF3" w:rsidRDefault="00A62EF3" w:rsidP="00A62EF3">
      <w:pPr>
        <w:pStyle w:val="Textof0"/>
        <w:tabs>
          <w:tab w:val="clear" w:pos="424"/>
        </w:tabs>
        <w:ind w:left="395" w:hangingChars="138" w:hanging="395"/>
        <w:jc w:val="left"/>
        <w:rPr>
          <w:sz w:val="28"/>
          <w:szCs w:val="28"/>
        </w:rPr>
      </w:pPr>
    </w:p>
    <w:p w14:paraId="07E8064A" w14:textId="77777777" w:rsidR="00242B6E" w:rsidRPr="00A62EF3" w:rsidRDefault="00A62EF3" w:rsidP="00A62EF3">
      <w:pPr>
        <w:pStyle w:val="Textof0"/>
        <w:tabs>
          <w:tab w:val="clear" w:pos="424"/>
        </w:tabs>
        <w:ind w:left="395" w:hangingChars="138" w:hanging="395"/>
        <w:jc w:val="left"/>
        <w:rPr>
          <w:rFonts w:asciiTheme="minorEastAsia" w:eastAsiaTheme="minorEastAsia" w:hAnsiTheme="minorEastAsia"/>
          <w:sz w:val="28"/>
          <w:szCs w:val="28"/>
        </w:rPr>
      </w:pPr>
      <w:r w:rsidRPr="00A62EF3">
        <w:rPr>
          <w:rFonts w:asciiTheme="minorEastAsia" w:eastAsiaTheme="minorEastAsia" w:hAnsiTheme="minorEastAsia" w:hint="eastAsia"/>
          <w:sz w:val="28"/>
          <w:szCs w:val="28"/>
        </w:rPr>
        <w:t>答：</w:t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ab/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/>
          <w:sz w:val="28"/>
          <w:szCs w:val="28"/>
        </w:rPr>
        <w:t>A:</w:t>
      </w:r>
      <w:r>
        <w:rPr>
          <w:rFonts w:asciiTheme="minorEastAsia" w:eastAsiaTheme="minorEastAsia" w:hAnsiTheme="minorEastAsia"/>
          <w:sz w:val="28"/>
          <w:szCs w:val="28"/>
        </w:rPr>
        <w:tab/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>变量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proofErr w:type="spellStart"/>
      <w:r w:rsidRPr="00A62EF3">
        <w:rPr>
          <w:rFonts w:asciiTheme="minorEastAsia" w:eastAsiaTheme="minorEastAsia" w:hAnsiTheme="minorEastAsia" w:hint="eastAsia"/>
          <w:sz w:val="28"/>
          <w:szCs w:val="28"/>
        </w:rPr>
        <w:t>pid</w:t>
      </w:r>
      <w:proofErr w:type="spellEnd"/>
      <w:r w:rsidRPr="00A62EF3">
        <w:rPr>
          <w:rFonts w:asciiTheme="minorEastAsia" w:eastAsiaTheme="minorEastAsia" w:hAnsiTheme="minorEastAsia" w:hint="eastAsia"/>
          <w:sz w:val="28"/>
          <w:szCs w:val="28"/>
        </w:rPr>
        <w:t>为fork</w:t>
      </w:r>
      <w:r w:rsidRPr="00A62EF3">
        <w:rPr>
          <w:rFonts w:asciiTheme="minorEastAsia" w:eastAsiaTheme="minorEastAsia" w:hAnsiTheme="minorEastAsia"/>
          <w:sz w:val="28"/>
          <w:szCs w:val="28"/>
        </w:rPr>
        <w:t>()</w:t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>对子进程的返回值，为 0</w:t>
      </w:r>
    </w:p>
    <w:p w14:paraId="6B45EF5D" w14:textId="77777777" w:rsidR="00A62EF3" w:rsidRDefault="00A62EF3" w:rsidP="00A62EF3">
      <w:pPr>
        <w:pStyle w:val="Textof0"/>
        <w:tabs>
          <w:tab w:val="clear" w:pos="424"/>
        </w:tabs>
        <w:ind w:left="395" w:hangingChars="138" w:hanging="395"/>
        <w:jc w:val="left"/>
        <w:rPr>
          <w:rFonts w:asciiTheme="minorEastAsia" w:eastAsiaTheme="minorEastAsia" w:hAnsiTheme="minorEastAsia"/>
          <w:sz w:val="28"/>
          <w:szCs w:val="28"/>
        </w:rPr>
      </w:pPr>
      <w:r w:rsidRPr="00A62EF3">
        <w:rPr>
          <w:rFonts w:asciiTheme="minorEastAsia" w:eastAsiaTheme="minorEastAsia" w:hAnsiTheme="minorEastAsia" w:hint="eastAsia"/>
          <w:sz w:val="28"/>
          <w:szCs w:val="28"/>
        </w:rPr>
        <w:tab/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ab/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ab/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ab/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ab/>
        <w:t>B:</w:t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ab/>
        <w:t>变量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>pid1 为子进程 PI</w:t>
      </w:r>
      <w:r>
        <w:rPr>
          <w:rFonts w:asciiTheme="minorEastAsia" w:eastAsiaTheme="minorEastAsia" w:hAnsiTheme="minorEastAsia" w:hint="eastAsia"/>
          <w:sz w:val="28"/>
          <w:szCs w:val="28"/>
        </w:rPr>
        <w:t>D,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Pr="00A62EF3">
        <w:rPr>
          <w:rFonts w:asciiTheme="minorEastAsia" w:eastAsiaTheme="minorEastAsia" w:hAnsiTheme="minorEastAsia" w:hint="eastAsia"/>
          <w:sz w:val="28"/>
          <w:szCs w:val="28"/>
        </w:rPr>
        <w:t>值为2603</w:t>
      </w:r>
    </w:p>
    <w:p w14:paraId="74FCC29C" w14:textId="77777777" w:rsidR="00A62EF3" w:rsidRDefault="00A62EF3" w:rsidP="00A62EF3">
      <w:pPr>
        <w:pStyle w:val="Textof0"/>
        <w:tabs>
          <w:tab w:val="clear" w:pos="424"/>
        </w:tabs>
        <w:ind w:left="395" w:hangingChars="138" w:hanging="395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  <w:t>C:</w:t>
      </w:r>
      <w:r>
        <w:rPr>
          <w:rFonts w:asciiTheme="minorEastAsia" w:eastAsiaTheme="minorEastAsia" w:hAnsiTheme="minorEastAsia" w:hint="eastAsia"/>
          <w:sz w:val="28"/>
          <w:szCs w:val="28"/>
        </w:rPr>
        <w:tab/>
        <w:t xml:space="preserve">变量 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pid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 xml:space="preserve"> 为子进程 PID,</w:t>
      </w:r>
      <w:r>
        <w:rPr>
          <w:rFonts w:asciiTheme="minorEastAsia" w:eastAsiaTheme="minorEastAsia" w:hAnsiTheme="minorEastAsia" w:hint="eastAsia"/>
          <w:sz w:val="28"/>
          <w:szCs w:val="28"/>
        </w:rPr>
        <w:tab/>
        <w:t>值为 2603</w:t>
      </w:r>
    </w:p>
    <w:p w14:paraId="1FC2D661" w14:textId="77777777" w:rsidR="00A62EF3" w:rsidRPr="00242B6E" w:rsidRDefault="00A62EF3" w:rsidP="00A62EF3">
      <w:pPr>
        <w:pStyle w:val="Textof0"/>
        <w:tabs>
          <w:tab w:val="clear" w:pos="424"/>
        </w:tabs>
        <w:ind w:left="395" w:hangingChars="138" w:hanging="395"/>
        <w:jc w:val="left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  <w:t>D:</w:t>
      </w:r>
      <w:r>
        <w:rPr>
          <w:rFonts w:asciiTheme="minorEastAsia" w:eastAsiaTheme="minorEastAsia" w:hAnsiTheme="minorEastAsia" w:hint="eastAsia"/>
          <w:sz w:val="28"/>
          <w:szCs w:val="28"/>
        </w:rPr>
        <w:tab/>
        <w:t xml:space="preserve">变量 </w:t>
      </w:r>
      <w:r>
        <w:rPr>
          <w:rFonts w:asciiTheme="minorEastAsia" w:eastAsiaTheme="minorEastAsia" w:hAnsiTheme="minorEastAsia" w:hint="eastAsia"/>
          <w:sz w:val="28"/>
          <w:szCs w:val="28"/>
        </w:rPr>
        <w:tab/>
        <w:t>pid1 为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getpid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()获取的父进程PID,值为 2600</w:t>
      </w:r>
    </w:p>
    <w:p w14:paraId="10A71CE2" w14:textId="77777777" w:rsidR="00242B6E" w:rsidRPr="00242B6E" w:rsidRDefault="00242B6E" w:rsidP="00046E16">
      <w:pPr>
        <w:pStyle w:val="Textof0"/>
        <w:tabs>
          <w:tab w:val="clear" w:pos="424"/>
        </w:tabs>
        <w:ind w:left="257" w:hangingChars="90" w:hanging="257"/>
        <w:rPr>
          <w:sz w:val="28"/>
          <w:szCs w:val="28"/>
        </w:rPr>
      </w:pPr>
    </w:p>
    <w:p w14:paraId="760BD52D" w14:textId="77777777" w:rsidR="00242B6E" w:rsidRPr="00DD3AB8" w:rsidRDefault="00242B6E" w:rsidP="00DD3AB8">
      <w:pPr>
        <w:pStyle w:val="Textof0"/>
        <w:tabs>
          <w:tab w:val="clear" w:pos="424"/>
        </w:tabs>
        <w:ind w:left="257" w:hangingChars="90" w:hanging="257"/>
        <w:rPr>
          <w:sz w:val="28"/>
          <w:szCs w:val="28"/>
        </w:rPr>
      </w:pPr>
    </w:p>
    <w:p w14:paraId="3EFE1FB3" w14:textId="77777777" w:rsidR="00242B6E" w:rsidRPr="00242B6E" w:rsidRDefault="00242B6E" w:rsidP="00046E16">
      <w:pPr>
        <w:pStyle w:val="Textof0"/>
        <w:tabs>
          <w:tab w:val="clear" w:pos="424"/>
        </w:tabs>
        <w:ind w:left="257" w:hangingChars="90" w:hanging="257"/>
        <w:rPr>
          <w:sz w:val="28"/>
          <w:szCs w:val="28"/>
        </w:rPr>
      </w:pPr>
    </w:p>
    <w:p w14:paraId="3612F5B6" w14:textId="77777777" w:rsidR="00242B6E" w:rsidRPr="00242B6E" w:rsidRDefault="00242B6E" w:rsidP="00242B6E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sz w:val="28"/>
          <w:szCs w:val="28"/>
        </w:rPr>
        <w:t xml:space="preserve">Using </w:t>
      </w:r>
      <w:r>
        <w:rPr>
          <w:rFonts w:ascii="Palatino-Roman" w:hAnsi="Palatino-Roman" w:cs="Palatino-Roman"/>
          <w:sz w:val="28"/>
          <w:szCs w:val="28"/>
        </w:rPr>
        <w:t>the program shown in Figure 4</w:t>
      </w:r>
      <w:r w:rsidRPr="00242B6E">
        <w:rPr>
          <w:rFonts w:ascii="Palatino-Roman" w:hAnsi="Palatino-Roman" w:cs="Palatino-Roman"/>
          <w:sz w:val="28"/>
          <w:szCs w:val="28"/>
        </w:rPr>
        <w:t xml:space="preserve">, explain what the output will be at lines </w:t>
      </w:r>
      <w:r w:rsidRPr="00242B6E">
        <w:rPr>
          <w:rFonts w:ascii="CMTT10" w:hAnsi="CMTT10" w:cs="CMTT10"/>
          <w:sz w:val="28"/>
          <w:szCs w:val="28"/>
        </w:rPr>
        <w:t xml:space="preserve">X </w:t>
      </w:r>
      <w:r w:rsidRPr="00242B6E">
        <w:rPr>
          <w:rFonts w:ascii="Palatino-Roman" w:hAnsi="Palatino-Roman" w:cs="Palatino-Roman"/>
          <w:sz w:val="28"/>
          <w:szCs w:val="28"/>
        </w:rPr>
        <w:t xml:space="preserve">and </w:t>
      </w:r>
      <w:r w:rsidRPr="00242B6E">
        <w:rPr>
          <w:rFonts w:ascii="CMTT10" w:hAnsi="CMTT10" w:cs="CMTT10"/>
          <w:sz w:val="28"/>
          <w:szCs w:val="28"/>
        </w:rPr>
        <w:t>Y</w:t>
      </w:r>
      <w:r w:rsidRPr="00242B6E">
        <w:rPr>
          <w:rFonts w:ascii="Palatino-Roman" w:hAnsi="Palatino-Roman" w:cs="Palatino-Roman"/>
          <w:sz w:val="28"/>
          <w:szCs w:val="28"/>
        </w:rPr>
        <w:t>.</w:t>
      </w:r>
    </w:p>
    <w:p w14:paraId="10691F3C" w14:textId="77777777" w:rsidR="00242B6E" w:rsidRDefault="00242B6E" w:rsidP="006F6382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F02BC83" wp14:editId="77069573">
            <wp:simplePos x="0" y="0"/>
            <wp:positionH relativeFrom="column">
              <wp:posOffset>230505</wp:posOffset>
            </wp:positionH>
            <wp:positionV relativeFrom="paragraph">
              <wp:posOffset>5715</wp:posOffset>
            </wp:positionV>
            <wp:extent cx="5581015" cy="5797550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382">
        <w:rPr>
          <w:rFonts w:ascii="Palatino-Roman" w:hAnsi="Palatino-Roman" w:cs="Palatino-Roman" w:hint="eastAsia"/>
          <w:sz w:val="28"/>
          <w:szCs w:val="28"/>
        </w:rPr>
        <w:t>F</w:t>
      </w:r>
      <w:r w:rsidR="006F6382">
        <w:rPr>
          <w:rFonts w:ascii="Palatino-Roman" w:hAnsi="Palatino-Roman" w:cs="Palatino-Roman"/>
          <w:sz w:val="28"/>
          <w:szCs w:val="28"/>
        </w:rPr>
        <w:t xml:space="preserve">igure 4: </w:t>
      </w:r>
      <w:r w:rsidR="00937CF3">
        <w:rPr>
          <w:sz w:val="28"/>
          <w:szCs w:val="28"/>
        </w:rPr>
        <w:t xml:space="preserve">Program for Question </w:t>
      </w:r>
      <w:r w:rsidR="00B5795B">
        <w:rPr>
          <w:sz w:val="28"/>
          <w:szCs w:val="28"/>
        </w:rPr>
        <w:t>4</w:t>
      </w:r>
      <w:r w:rsidR="00F93107">
        <w:rPr>
          <w:rFonts w:ascii="Palatino-Roman" w:hAnsi="Palatino-Roman" w:cs="Palatino-Roman"/>
          <w:sz w:val="28"/>
          <w:szCs w:val="28"/>
        </w:rPr>
        <w:t>.</w:t>
      </w:r>
    </w:p>
    <w:p w14:paraId="2BE00BA7" w14:textId="77777777" w:rsidR="00715872" w:rsidRDefault="00715872" w:rsidP="006F6382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14:paraId="4D2BCAC0" w14:textId="77777777" w:rsidR="00094C67" w:rsidRDefault="00094C67" w:rsidP="006F6382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14:paraId="240E13B9" w14:textId="77777777" w:rsidR="00094C67" w:rsidRDefault="002145E7" w:rsidP="002145E7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jc w:val="center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/>
          <w:sz w:val="28"/>
          <w:szCs w:val="28"/>
        </w:rPr>
        <w:t>For the program in Figure 5, will LINE X be executed, and explain why.</w:t>
      </w:r>
    </w:p>
    <w:p w14:paraId="4B17703B" w14:textId="77777777" w:rsidR="002145E7" w:rsidRDefault="002145E7" w:rsidP="002145E7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  <w:bCs/>
          <w:sz w:val="28"/>
          <w:szCs w:val="28"/>
        </w:rPr>
      </w:pPr>
    </w:p>
    <w:p w14:paraId="5D3960F9" w14:textId="77777777" w:rsidR="002145E7" w:rsidRPr="002145E7" w:rsidRDefault="002145E7" w:rsidP="002145E7">
      <w:pPr>
        <w:widowControl w:val="0"/>
        <w:autoSpaceDE w:val="0"/>
        <w:autoSpaceDN w:val="0"/>
        <w:adjustRightInd w:val="0"/>
        <w:ind w:left="840" w:firstLine="420"/>
        <w:jc w:val="both"/>
        <w:rPr>
          <w:rFonts w:ascii="Palatino-Roman" w:hAnsi="Palatino-Roman" w:cs="Palatino-Roman"/>
          <w:sz w:val="28"/>
          <w:szCs w:val="28"/>
        </w:rPr>
      </w:pPr>
      <w:bookmarkStart w:id="0" w:name="OLE_LINK1"/>
      <w:r w:rsidRPr="002145E7">
        <w:rPr>
          <w:rFonts w:ascii="Palatino-Roman" w:hAnsi="Palatino-Roman" w:cs="Palatino-Roman"/>
          <w:bCs/>
          <w:sz w:val="28"/>
          <w:szCs w:val="28"/>
        </w:rPr>
        <w:t>int main(void) {</w:t>
      </w:r>
    </w:p>
    <w:p w14:paraId="7D4A0C9E" w14:textId="77777777" w:rsidR="002145E7" w:rsidRPr="002145E7" w:rsidRDefault="002145E7" w:rsidP="002145E7">
      <w:pPr>
        <w:pStyle w:val="afff9"/>
        <w:widowControl w:val="0"/>
        <w:autoSpaceDE w:val="0"/>
        <w:autoSpaceDN w:val="0"/>
        <w:adjustRightInd w:val="0"/>
        <w:ind w:left="1620" w:firstLineChars="0" w:firstLine="60"/>
        <w:jc w:val="both"/>
        <w:rPr>
          <w:rFonts w:ascii="Palatino-Roman" w:hAnsi="Palatino-Roman" w:cs="Palatino-Roman"/>
          <w:sz w:val="28"/>
          <w:szCs w:val="28"/>
        </w:rPr>
      </w:pPr>
      <w:proofErr w:type="spellStart"/>
      <w:proofErr w:type="gramStart"/>
      <w:r w:rsidRPr="002145E7">
        <w:rPr>
          <w:rFonts w:ascii="Palatino-Roman" w:hAnsi="Palatino-Roman" w:cs="Palatino-Roman"/>
          <w:bCs/>
          <w:sz w:val="28"/>
          <w:szCs w:val="28"/>
        </w:rPr>
        <w:t>printf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>(</w:t>
      </w:r>
      <w:proofErr w:type="gramEnd"/>
      <w:r w:rsidRPr="002145E7">
        <w:rPr>
          <w:rFonts w:ascii="Palatino-Roman" w:hAnsi="Palatino-Roman" w:cs="Palatino-Roman"/>
          <w:bCs/>
          <w:sz w:val="28"/>
          <w:szCs w:val="28"/>
        </w:rPr>
        <w:t xml:space="preserve">"before </w:t>
      </w:r>
      <w:proofErr w:type="spellStart"/>
      <w:r w:rsidRPr="002145E7">
        <w:rPr>
          <w:rFonts w:ascii="Palatino-Roman" w:hAnsi="Palatino-Roman" w:cs="Palatino-Roman"/>
          <w:bCs/>
          <w:sz w:val="28"/>
          <w:szCs w:val="28"/>
        </w:rPr>
        <w:t>execl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 xml:space="preserve"> ...\n");</w:t>
      </w:r>
    </w:p>
    <w:p w14:paraId="1CD2F346" w14:textId="77777777" w:rsidR="002145E7" w:rsidRPr="002145E7" w:rsidRDefault="002145E7" w:rsidP="002145E7">
      <w:pPr>
        <w:widowControl w:val="0"/>
        <w:autoSpaceDE w:val="0"/>
        <w:autoSpaceDN w:val="0"/>
        <w:adjustRightInd w:val="0"/>
        <w:ind w:left="1191" w:firstLineChars="150" w:firstLine="429"/>
        <w:jc w:val="both"/>
        <w:rPr>
          <w:rFonts w:ascii="Palatino-Roman" w:hAnsi="Palatino-Roman" w:cs="Palatino-Roman"/>
          <w:sz w:val="28"/>
          <w:szCs w:val="28"/>
        </w:rPr>
      </w:pPr>
      <w:proofErr w:type="spellStart"/>
      <w:proofErr w:type="gramStart"/>
      <w:r w:rsidRPr="002145E7">
        <w:rPr>
          <w:rFonts w:ascii="Palatino-Roman" w:hAnsi="Palatino-Roman" w:cs="Palatino-Roman"/>
          <w:bCs/>
          <w:sz w:val="28"/>
          <w:szCs w:val="28"/>
        </w:rPr>
        <w:t>execl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>(</w:t>
      </w:r>
      <w:proofErr w:type="gramEnd"/>
      <w:r w:rsidRPr="002145E7">
        <w:rPr>
          <w:rFonts w:ascii="Palatino-Roman" w:hAnsi="Palatino-Roman" w:cs="Palatino-Roman"/>
          <w:bCs/>
          <w:sz w:val="28"/>
          <w:szCs w:val="28"/>
        </w:rPr>
        <w:t>"/bin/ls", "/bin/ls", NULL);</w:t>
      </w:r>
    </w:p>
    <w:p w14:paraId="63CB913B" w14:textId="77777777" w:rsidR="002145E7" w:rsidRPr="002145E7" w:rsidRDefault="002145E7" w:rsidP="002145E7">
      <w:pPr>
        <w:pStyle w:val="afff9"/>
        <w:widowControl w:val="0"/>
        <w:autoSpaceDE w:val="0"/>
        <w:autoSpaceDN w:val="0"/>
        <w:adjustRightInd w:val="0"/>
        <w:ind w:left="1491" w:firstLineChars="0" w:firstLine="129"/>
        <w:jc w:val="both"/>
        <w:rPr>
          <w:rFonts w:ascii="Palatino-Roman" w:hAnsi="Palatino-Roman" w:cs="Palatino-Roman"/>
          <w:sz w:val="28"/>
          <w:szCs w:val="28"/>
        </w:rPr>
      </w:pPr>
      <w:proofErr w:type="spellStart"/>
      <w:proofErr w:type="gramStart"/>
      <w:r w:rsidRPr="002145E7">
        <w:rPr>
          <w:rFonts w:ascii="Palatino-Roman" w:hAnsi="Palatino-Roman" w:cs="Palatino-Roman"/>
          <w:bCs/>
          <w:sz w:val="28"/>
          <w:szCs w:val="28"/>
        </w:rPr>
        <w:t>printf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>(</w:t>
      </w:r>
      <w:proofErr w:type="gramEnd"/>
      <w:r w:rsidRPr="002145E7">
        <w:rPr>
          <w:rFonts w:ascii="Palatino-Roman" w:hAnsi="Palatino-Roman" w:cs="Palatino-Roman"/>
          <w:bCs/>
          <w:sz w:val="28"/>
          <w:szCs w:val="28"/>
        </w:rPr>
        <w:t xml:space="preserve">"after </w:t>
      </w:r>
      <w:proofErr w:type="spellStart"/>
      <w:r w:rsidRPr="002145E7">
        <w:rPr>
          <w:rFonts w:ascii="Palatino-Roman" w:hAnsi="Palatino-Roman" w:cs="Palatino-Roman"/>
          <w:bCs/>
          <w:sz w:val="28"/>
          <w:szCs w:val="28"/>
        </w:rPr>
        <w:t>execl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 xml:space="preserve"> ...\n");</w:t>
      </w:r>
      <w:r>
        <w:rPr>
          <w:rFonts w:ascii="Palatino-Roman" w:hAnsi="Palatino-Roman" w:cs="Palatino-Roman"/>
          <w:bCs/>
          <w:sz w:val="28"/>
          <w:szCs w:val="28"/>
        </w:rPr>
        <w:t xml:space="preserve">   /*LINE: X*/</w:t>
      </w:r>
    </w:p>
    <w:p w14:paraId="138F653E" w14:textId="77777777" w:rsidR="002145E7" w:rsidRPr="002145E7" w:rsidRDefault="002145E7" w:rsidP="002145E7">
      <w:pPr>
        <w:pStyle w:val="afff9"/>
        <w:widowControl w:val="0"/>
        <w:autoSpaceDE w:val="0"/>
        <w:autoSpaceDN w:val="0"/>
        <w:adjustRightInd w:val="0"/>
        <w:ind w:left="1431" w:firstLineChars="0" w:firstLine="189"/>
        <w:jc w:val="both"/>
        <w:rPr>
          <w:rFonts w:ascii="Palatino-Roman" w:hAnsi="Palatino-Roman" w:cs="Palatino-Roman"/>
          <w:sz w:val="28"/>
          <w:szCs w:val="28"/>
        </w:rPr>
      </w:pPr>
      <w:r w:rsidRPr="002145E7">
        <w:rPr>
          <w:rFonts w:ascii="Palatino-Roman" w:hAnsi="Palatino-Roman" w:cs="Palatino-Roman"/>
          <w:bCs/>
          <w:sz w:val="28"/>
          <w:szCs w:val="28"/>
        </w:rPr>
        <w:t>return 0;</w:t>
      </w:r>
    </w:p>
    <w:p w14:paraId="7F2BC912" w14:textId="77777777" w:rsidR="002145E7" w:rsidRPr="002145E7" w:rsidRDefault="002145E7" w:rsidP="002145E7">
      <w:pPr>
        <w:widowControl w:val="0"/>
        <w:autoSpaceDE w:val="0"/>
        <w:autoSpaceDN w:val="0"/>
        <w:adjustRightInd w:val="0"/>
        <w:ind w:left="840" w:firstLine="420"/>
        <w:jc w:val="both"/>
        <w:rPr>
          <w:rFonts w:ascii="Palatino-Roman" w:hAnsi="Palatino-Roman" w:cs="Palatino-Roman"/>
          <w:sz w:val="28"/>
          <w:szCs w:val="28"/>
        </w:rPr>
      </w:pPr>
      <w:r w:rsidRPr="002145E7">
        <w:rPr>
          <w:rFonts w:ascii="Palatino-Roman" w:hAnsi="Palatino-Roman" w:cs="Palatino-Roman"/>
          <w:bCs/>
          <w:sz w:val="28"/>
          <w:szCs w:val="28"/>
        </w:rPr>
        <w:t>}</w:t>
      </w:r>
    </w:p>
    <w:p w14:paraId="4DCDB7AA" w14:textId="77777777" w:rsidR="002145E7" w:rsidRDefault="002145E7" w:rsidP="002145E7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/>
          <w:sz w:val="28"/>
          <w:szCs w:val="28"/>
        </w:rPr>
        <w:t xml:space="preserve">Figure 5: </w:t>
      </w:r>
      <w:r>
        <w:rPr>
          <w:sz w:val="28"/>
          <w:szCs w:val="28"/>
        </w:rPr>
        <w:t>Program for Question 5.</w:t>
      </w:r>
      <w:bookmarkEnd w:id="0"/>
    </w:p>
    <w:p w14:paraId="680BE5F9" w14:textId="77777777" w:rsidR="002145E7" w:rsidRDefault="002145E7" w:rsidP="002145E7">
      <w:pPr>
        <w:pStyle w:val="afff9"/>
        <w:widowControl w:val="0"/>
        <w:autoSpaceDE w:val="0"/>
        <w:autoSpaceDN w:val="0"/>
        <w:adjustRightInd w:val="0"/>
        <w:ind w:left="360" w:firstLineChars="0" w:firstLine="0"/>
        <w:rPr>
          <w:rFonts w:ascii="Palatino-Roman" w:hAnsi="Palatino-Roman" w:cs="Palatino-Roman"/>
          <w:sz w:val="28"/>
          <w:szCs w:val="28"/>
        </w:rPr>
      </w:pPr>
    </w:p>
    <w:p w14:paraId="2B826CE8" w14:textId="77777777" w:rsidR="00094C67" w:rsidRDefault="00094C67" w:rsidP="002145E7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/>
          <w:sz w:val="28"/>
          <w:szCs w:val="28"/>
        </w:rPr>
        <w:t>Explain why “terminated stat</w:t>
      </w:r>
      <w:r>
        <w:rPr>
          <w:rFonts w:ascii="Palatino-Roman" w:hAnsi="Palatino-Roman" w:cs="Palatino-Roman" w:hint="eastAsia"/>
          <w:sz w:val="28"/>
          <w:szCs w:val="28"/>
        </w:rPr>
        <w:t>e</w:t>
      </w:r>
      <w:r>
        <w:rPr>
          <w:rFonts w:ascii="Palatino-Roman" w:hAnsi="Palatino-Roman" w:cs="Palatino-Roman"/>
          <w:sz w:val="28"/>
          <w:szCs w:val="28"/>
        </w:rPr>
        <w:t>” is necessary for processes.</w:t>
      </w:r>
    </w:p>
    <w:p w14:paraId="4598C5E4" w14:textId="77777777" w:rsidR="00094C67" w:rsidRDefault="00094C67" w:rsidP="002145E7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 w:hint="eastAsia"/>
          <w:sz w:val="28"/>
          <w:szCs w:val="28"/>
        </w:rPr>
        <w:t>E</w:t>
      </w:r>
      <w:r>
        <w:rPr>
          <w:rFonts w:ascii="Palatino-Roman" w:hAnsi="Palatino-Roman" w:cs="Palatino-Roman"/>
          <w:sz w:val="28"/>
          <w:szCs w:val="28"/>
        </w:rPr>
        <w:t xml:space="preserve">xplain what a zombie process </w:t>
      </w:r>
      <w:r w:rsidR="009617DE">
        <w:rPr>
          <w:rFonts w:ascii="Palatino-Roman" w:hAnsi="Palatino-Roman" w:cs="Palatino-Roman" w:hint="eastAsia"/>
          <w:sz w:val="28"/>
          <w:szCs w:val="28"/>
        </w:rPr>
        <w:t>is</w:t>
      </w:r>
      <w:r w:rsidR="009617DE">
        <w:rPr>
          <w:rFonts w:ascii="Palatino-Roman" w:hAnsi="Palatino-Roman" w:cs="Palatino-Roman"/>
          <w:sz w:val="28"/>
          <w:szCs w:val="28"/>
        </w:rPr>
        <w:t xml:space="preserve"> </w:t>
      </w:r>
      <w:r>
        <w:rPr>
          <w:rFonts w:ascii="Palatino-Roman" w:hAnsi="Palatino-Roman" w:cs="Palatino-Roman"/>
          <w:sz w:val="28"/>
          <w:szCs w:val="28"/>
        </w:rPr>
        <w:t>and when a zombie process will be eliminated (i.e., its PCB entry is removed from kernel).</w:t>
      </w:r>
    </w:p>
    <w:p w14:paraId="10EC8BDB" w14:textId="77777777" w:rsidR="00D571EA" w:rsidRPr="00B5795B" w:rsidRDefault="00D571EA" w:rsidP="00B5795B">
      <w:pPr>
        <w:widowControl w:val="0"/>
        <w:autoSpaceDE w:val="0"/>
        <w:autoSpaceDN w:val="0"/>
        <w:adjustRightInd w:val="0"/>
        <w:rPr>
          <w:rFonts w:ascii="Palatino-Roman" w:hAnsi="Palatino-Roman" w:cs="Palatino-Roman"/>
          <w:sz w:val="28"/>
          <w:szCs w:val="28"/>
        </w:rPr>
      </w:pPr>
    </w:p>
    <w:sectPr w:rsidR="00D571EA" w:rsidRPr="00B5795B" w:rsidSect="008759E1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13254" w14:textId="77777777" w:rsidR="00070CC3" w:rsidRDefault="00070CC3">
      <w:r>
        <w:separator/>
      </w:r>
    </w:p>
  </w:endnote>
  <w:endnote w:type="continuationSeparator" w:id="0">
    <w:p w14:paraId="01D236F9" w14:textId="77777777" w:rsidR="00070CC3" w:rsidRDefault="0007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charset w:val="00"/>
    <w:family w:val="auto"/>
    <w:pitch w:val="default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-Roman">
    <w:altName w:val="Palatino"/>
    <w:charset w:val="00"/>
    <w:family w:val="roman"/>
    <w:pitch w:val="variable"/>
    <w:sig w:usb0="A00002FF" w:usb1="7800205A" w:usb2="14600000" w:usb3="00000000" w:csb0="00000193" w:csb1="00000000"/>
  </w:font>
  <w:font w:name="CMTT10">
    <w:altName w:val="Angsana New"/>
    <w:charset w:val="00"/>
    <w:family w:val="auto"/>
    <w:pitch w:val="default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A1A97" w14:textId="77777777" w:rsidR="00B42BC6" w:rsidRDefault="00B42BC6">
    <w:pPr>
      <w:pStyle w:val="a7"/>
      <w:framePr w:wrap="around" w:vAnchor="text" w:hAnchor="margin" w:xAlign="right" w:y="1"/>
    </w:pPr>
  </w:p>
  <w:p w14:paraId="267AB686" w14:textId="77777777"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8BFAE" w14:textId="77777777" w:rsidR="00B42BC6" w:rsidRDefault="00B42BC6">
    <w:pPr>
      <w:pStyle w:val="a7"/>
      <w:framePr w:wrap="around" w:vAnchor="text" w:hAnchor="margin" w:xAlign="right" w:y="1"/>
    </w:pPr>
  </w:p>
  <w:p w14:paraId="3DAE687A" w14:textId="77777777"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BB84E" w14:textId="77777777"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14B01" w14:textId="77777777" w:rsidR="00070CC3" w:rsidRDefault="00070CC3">
      <w:r>
        <w:separator/>
      </w:r>
    </w:p>
  </w:footnote>
  <w:footnote w:type="continuationSeparator" w:id="0">
    <w:p w14:paraId="30D2AD25" w14:textId="77777777" w:rsidR="00070CC3" w:rsidRDefault="00070C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88686" w14:textId="77777777"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14:paraId="3E0D91F4" w14:textId="77777777"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14:paraId="29A51E3A" w14:textId="77777777" w:rsidR="00B42BC6" w:rsidRDefault="00B42BC6">
    <w:pPr>
      <w:pStyle w:val="a8"/>
      <w:tabs>
        <w:tab w:val="center" w:pos="-2184"/>
      </w:tabs>
      <w:spacing w:after="220"/>
      <w:jc w:val="left"/>
    </w:pPr>
  </w:p>
  <w:p w14:paraId="3E854FB7" w14:textId="77777777"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3FB40" w14:textId="77777777"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14:paraId="15FAAE54" w14:textId="77777777"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D67B00">
      <w:rPr>
        <w:noProof/>
      </w:rPr>
      <w:t>5</w:t>
    </w:r>
    <w:r>
      <w:fldChar w:fldCharType="end"/>
    </w:r>
  </w:p>
  <w:p w14:paraId="4CFE8B74" w14:textId="77777777" w:rsidR="00B42BC6" w:rsidRDefault="00B42BC6">
    <w:pPr>
      <w:pStyle w:val="a8"/>
      <w:tabs>
        <w:tab w:val="right" w:pos="7632"/>
      </w:tabs>
      <w:spacing w:after="220"/>
      <w:jc w:val="both"/>
    </w:pPr>
  </w:p>
  <w:p w14:paraId="5C38D128" w14:textId="77777777"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>
    <w:nsid w:val="00B55AF3"/>
    <w:multiLevelType w:val="hybridMultilevel"/>
    <w:tmpl w:val="27C4D9B6"/>
    <w:lvl w:ilvl="0" w:tplc="E1FC1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9C5453A"/>
    <w:multiLevelType w:val="hybridMultilevel"/>
    <w:tmpl w:val="3248844C"/>
    <w:lvl w:ilvl="0" w:tplc="70F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8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9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6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63115B2"/>
    <w:multiLevelType w:val="hybridMultilevel"/>
    <w:tmpl w:val="99D28ED8"/>
    <w:lvl w:ilvl="0" w:tplc="4FFE185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30"/>
  </w:num>
  <w:num w:numId="2">
    <w:abstractNumId w:val="24"/>
  </w:num>
  <w:num w:numId="3">
    <w:abstractNumId w:val="2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3"/>
  </w:num>
  <w:num w:numId="16">
    <w:abstractNumId w:val="31"/>
  </w:num>
  <w:num w:numId="17">
    <w:abstractNumId w:val="25"/>
  </w:num>
  <w:num w:numId="18">
    <w:abstractNumId w:val="17"/>
  </w:num>
  <w:num w:numId="19">
    <w:abstractNumId w:val="18"/>
  </w:num>
  <w:num w:numId="20">
    <w:abstractNumId w:val="27"/>
  </w:num>
  <w:num w:numId="21">
    <w:abstractNumId w:val="10"/>
  </w:num>
  <w:num w:numId="22">
    <w:abstractNumId w:val="28"/>
  </w:num>
  <w:num w:numId="23">
    <w:abstractNumId w:val="33"/>
  </w:num>
  <w:num w:numId="24">
    <w:abstractNumId w:val="22"/>
  </w:num>
  <w:num w:numId="25">
    <w:abstractNumId w:val="15"/>
  </w:num>
  <w:num w:numId="26">
    <w:abstractNumId w:val="13"/>
  </w:num>
  <w:num w:numId="27">
    <w:abstractNumId w:val="12"/>
  </w:num>
  <w:num w:numId="28">
    <w:abstractNumId w:val="21"/>
  </w:num>
  <w:num w:numId="29">
    <w:abstractNumId w:val="19"/>
  </w:num>
  <w:num w:numId="30">
    <w:abstractNumId w:val="14"/>
  </w:num>
  <w:num w:numId="31">
    <w:abstractNumId w:val="20"/>
  </w:num>
  <w:num w:numId="32">
    <w:abstractNumId w:val="16"/>
  </w:num>
  <w:num w:numId="33">
    <w:abstractNumId w:val="1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46E16"/>
    <w:rsid w:val="00070CC3"/>
    <w:rsid w:val="00094C67"/>
    <w:rsid w:val="000A7613"/>
    <w:rsid w:val="000E3138"/>
    <w:rsid w:val="000F333E"/>
    <w:rsid w:val="001B31DF"/>
    <w:rsid w:val="001C390D"/>
    <w:rsid w:val="00203B7B"/>
    <w:rsid w:val="002145E7"/>
    <w:rsid w:val="00242B6E"/>
    <w:rsid w:val="0024594B"/>
    <w:rsid w:val="00250686"/>
    <w:rsid w:val="00271A1F"/>
    <w:rsid w:val="00280F0E"/>
    <w:rsid w:val="00281AD3"/>
    <w:rsid w:val="002957B7"/>
    <w:rsid w:val="002B6B64"/>
    <w:rsid w:val="002B7451"/>
    <w:rsid w:val="00302686"/>
    <w:rsid w:val="003070F5"/>
    <w:rsid w:val="00317FF9"/>
    <w:rsid w:val="0032385A"/>
    <w:rsid w:val="0034537A"/>
    <w:rsid w:val="00370B5B"/>
    <w:rsid w:val="003842AB"/>
    <w:rsid w:val="003A6459"/>
    <w:rsid w:val="003E7A57"/>
    <w:rsid w:val="00400701"/>
    <w:rsid w:val="00417559"/>
    <w:rsid w:val="00473815"/>
    <w:rsid w:val="004C2344"/>
    <w:rsid w:val="00500244"/>
    <w:rsid w:val="00510583"/>
    <w:rsid w:val="00510FF9"/>
    <w:rsid w:val="00562117"/>
    <w:rsid w:val="005640E1"/>
    <w:rsid w:val="005802D4"/>
    <w:rsid w:val="005A72F3"/>
    <w:rsid w:val="005F7343"/>
    <w:rsid w:val="00641B72"/>
    <w:rsid w:val="00643F43"/>
    <w:rsid w:val="006B0DCC"/>
    <w:rsid w:val="006B22F8"/>
    <w:rsid w:val="006F6382"/>
    <w:rsid w:val="00715872"/>
    <w:rsid w:val="007222C1"/>
    <w:rsid w:val="00743821"/>
    <w:rsid w:val="00744099"/>
    <w:rsid w:val="00804498"/>
    <w:rsid w:val="008171E4"/>
    <w:rsid w:val="008246DD"/>
    <w:rsid w:val="008262A4"/>
    <w:rsid w:val="0084411D"/>
    <w:rsid w:val="008759E1"/>
    <w:rsid w:val="00885C52"/>
    <w:rsid w:val="00905305"/>
    <w:rsid w:val="00937CF3"/>
    <w:rsid w:val="009617DE"/>
    <w:rsid w:val="00992DA9"/>
    <w:rsid w:val="009D38C9"/>
    <w:rsid w:val="00A06EC7"/>
    <w:rsid w:val="00A33B81"/>
    <w:rsid w:val="00A35BEF"/>
    <w:rsid w:val="00A36DB6"/>
    <w:rsid w:val="00A54909"/>
    <w:rsid w:val="00A62EF3"/>
    <w:rsid w:val="00AB0A83"/>
    <w:rsid w:val="00AE598E"/>
    <w:rsid w:val="00B00117"/>
    <w:rsid w:val="00B11542"/>
    <w:rsid w:val="00B15FE7"/>
    <w:rsid w:val="00B40476"/>
    <w:rsid w:val="00B42BC6"/>
    <w:rsid w:val="00B5795B"/>
    <w:rsid w:val="00B828D4"/>
    <w:rsid w:val="00C6222D"/>
    <w:rsid w:val="00C62FFE"/>
    <w:rsid w:val="00C76065"/>
    <w:rsid w:val="00CB050E"/>
    <w:rsid w:val="00CC4C34"/>
    <w:rsid w:val="00CD07B2"/>
    <w:rsid w:val="00D1226E"/>
    <w:rsid w:val="00D16BD0"/>
    <w:rsid w:val="00D571EA"/>
    <w:rsid w:val="00D67B00"/>
    <w:rsid w:val="00D775E6"/>
    <w:rsid w:val="00D83F7D"/>
    <w:rsid w:val="00DB6F08"/>
    <w:rsid w:val="00DD2D99"/>
    <w:rsid w:val="00DD3AB8"/>
    <w:rsid w:val="00DE153C"/>
    <w:rsid w:val="00E218FE"/>
    <w:rsid w:val="00E76C83"/>
    <w:rsid w:val="00EC09B2"/>
    <w:rsid w:val="00F01CEC"/>
    <w:rsid w:val="00F03BFD"/>
    <w:rsid w:val="00F205DE"/>
    <w:rsid w:val="00F878DB"/>
    <w:rsid w:val="00F93107"/>
    <w:rsid w:val="00F965F7"/>
    <w:rsid w:val="00FA3C84"/>
    <w:rsid w:val="00FA67CC"/>
    <w:rsid w:val="00F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A7D1E84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6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450A-9198-C643-B7C6-FC941B70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D:\JOURNAL\02-11\已排\中文模板（2003）.dot</Template>
  <TotalTime>2</TotalTime>
  <Pages>5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yuqi li</cp:lastModifiedBy>
  <cp:revision>5</cp:revision>
  <cp:lastPrinted>2020-03-19T05:06:00Z</cp:lastPrinted>
  <dcterms:created xsi:type="dcterms:W3CDTF">2020-03-19T05:06:00Z</dcterms:created>
  <dcterms:modified xsi:type="dcterms:W3CDTF">2020-03-19T06:37:00Z</dcterms:modified>
</cp:coreProperties>
</file>